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75" w:rsidRPr="00C556C6" w:rsidRDefault="00D03D0C">
      <w:pPr>
        <w:contextualSpacing/>
        <w:rPr>
          <w:b/>
          <w:sz w:val="30"/>
          <w:szCs w:val="30"/>
          <w:lang w:val="en-GB"/>
        </w:rPr>
      </w:pPr>
      <w:sdt>
        <w:sdtPr>
          <w:rPr>
            <w:b/>
            <w:sz w:val="30"/>
            <w:szCs w:val="30"/>
            <w:lang w:val="en-GB"/>
          </w:rPr>
          <w:alias w:val="Application"/>
          <w:tag w:val="Application"/>
          <w:id w:val="280438063"/>
          <w:placeholder>
            <w:docPart w:val="3961CDD6FBC84926921A9EB09D7051CD"/>
          </w:placeholder>
        </w:sdtPr>
        <w:sdtContent>
          <w:proofErr w:type="spellStart"/>
          <w:r w:rsidR="00F87F5A">
            <w:rPr>
              <w:b/>
              <w:sz w:val="30"/>
              <w:szCs w:val="30"/>
              <w:lang w:val="en-GB"/>
            </w:rPr>
            <w:t>AccMan</w:t>
          </w:r>
          <w:proofErr w:type="spellEnd"/>
        </w:sdtContent>
      </w:sdt>
      <w:r w:rsidR="007C76C5" w:rsidRPr="00C556C6">
        <w:rPr>
          <w:b/>
          <w:sz w:val="30"/>
          <w:szCs w:val="30"/>
          <w:lang w:val="en-GB"/>
        </w:rPr>
        <w:t xml:space="preserve"> </w:t>
      </w:r>
      <w:sdt>
        <w:sdtPr>
          <w:rPr>
            <w:b/>
            <w:sz w:val="30"/>
            <w:szCs w:val="30"/>
            <w:lang w:val="en-GB"/>
          </w:rPr>
          <w:alias w:val="Version"/>
          <w:tag w:val="Version"/>
          <w:id w:val="280438065"/>
          <w:placeholder>
            <w:docPart w:val="80B484A78599417C9ECADF8DA41D3308"/>
          </w:placeholder>
        </w:sdtPr>
        <w:sdtContent>
          <w:r w:rsidR="00F87F5A">
            <w:rPr>
              <w:b/>
              <w:sz w:val="30"/>
              <w:szCs w:val="30"/>
              <w:lang w:val="en-GB"/>
            </w:rPr>
            <w:t>Front End</w:t>
          </w:r>
        </w:sdtContent>
      </w:sdt>
      <w:r w:rsidR="00BB4575" w:rsidRPr="00C556C6">
        <w:rPr>
          <w:b/>
          <w:sz w:val="30"/>
          <w:szCs w:val="30"/>
          <w:lang w:val="en-GB"/>
        </w:rPr>
        <w:t xml:space="preserve"> </w:t>
      </w:r>
      <w:r w:rsidR="007C76C5" w:rsidRPr="00C556C6">
        <w:rPr>
          <w:b/>
          <w:sz w:val="30"/>
          <w:szCs w:val="30"/>
          <w:lang w:val="en-GB"/>
        </w:rPr>
        <w:t>–</w:t>
      </w:r>
      <w:r w:rsidR="00A714D0" w:rsidRPr="00C556C6">
        <w:rPr>
          <w:b/>
          <w:sz w:val="30"/>
          <w:szCs w:val="30"/>
          <w:lang w:val="en-GB"/>
        </w:rPr>
        <w:t xml:space="preserve"> </w:t>
      </w:r>
      <w:sdt>
        <w:sdtPr>
          <w:rPr>
            <w:b/>
            <w:sz w:val="30"/>
            <w:szCs w:val="30"/>
            <w:lang w:val="en-GB"/>
          </w:rPr>
          <w:alias w:val="Doc Type"/>
          <w:tag w:val="Doc Type"/>
          <w:id w:val="5970797"/>
          <w:placeholder>
            <w:docPart w:val="2C8BC22F5BCD4030B87FE456B762834B"/>
          </w:placeholder>
          <w:dropDownList>
            <w:listItem w:displayText="CFG" w:value="CFG"/>
            <w:listItem w:displayText="USG" w:value="USG"/>
          </w:dropDownList>
        </w:sdtPr>
        <w:sdtContent>
          <w:r w:rsidR="009E2D4C">
            <w:rPr>
              <w:b/>
              <w:sz w:val="30"/>
              <w:szCs w:val="30"/>
              <w:lang w:val="en-GB"/>
            </w:rPr>
            <w:t>CFG</w:t>
          </w:r>
        </w:sdtContent>
      </w:sdt>
      <w:r w:rsidR="00A714D0" w:rsidRPr="00C556C6">
        <w:rPr>
          <w:b/>
          <w:sz w:val="30"/>
          <w:szCs w:val="30"/>
          <w:lang w:val="en-GB"/>
        </w:rPr>
        <w:t xml:space="preserve"> </w:t>
      </w:r>
      <w:r w:rsidR="007C76C5" w:rsidRPr="00C556C6">
        <w:rPr>
          <w:b/>
          <w:sz w:val="30"/>
          <w:szCs w:val="30"/>
          <w:lang w:val="en-GB"/>
        </w:rPr>
        <w:t xml:space="preserve">– </w:t>
      </w:r>
      <w:sdt>
        <w:sdtPr>
          <w:rPr>
            <w:b/>
            <w:sz w:val="30"/>
            <w:szCs w:val="30"/>
            <w:lang w:val="en-GB"/>
          </w:rPr>
          <w:alias w:val="Title"/>
          <w:tag w:val="Title"/>
          <w:id w:val="280438101"/>
          <w:placeholder>
            <w:docPart w:val="E3FBB75E407644029D74643D129595DC"/>
          </w:placeholder>
        </w:sdtPr>
        <w:sdtContent>
          <w:r w:rsidR="009E2D4C">
            <w:rPr>
              <w:b/>
              <w:sz w:val="30"/>
              <w:szCs w:val="30"/>
              <w:lang w:val="en-GB"/>
            </w:rPr>
            <w:t>Client Installation</w:t>
          </w:r>
        </w:sdtContent>
      </w:sdt>
    </w:p>
    <w:p w:rsidR="0052252D" w:rsidRPr="003009E3" w:rsidRDefault="000C475F">
      <w:pPr>
        <w:contextualSpacing/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</w:pPr>
      <w:r w:rsidRPr="003009E3"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  <w:t>Change History</w:t>
      </w:r>
    </w:p>
    <w:tbl>
      <w:tblPr>
        <w:tblStyle w:val="TableGrid"/>
        <w:tblW w:w="9464" w:type="dxa"/>
        <w:tblLayout w:type="fixed"/>
        <w:tblLook w:val="04A0"/>
      </w:tblPr>
      <w:tblGrid>
        <w:gridCol w:w="1291"/>
        <w:gridCol w:w="991"/>
        <w:gridCol w:w="5859"/>
        <w:gridCol w:w="1323"/>
      </w:tblGrid>
      <w:tr w:rsidR="003009E3" w:rsidRPr="000C475F" w:rsidTr="005C5DC1">
        <w:tc>
          <w:tcPr>
            <w:tcW w:w="1291" w:type="dxa"/>
            <w:shd w:val="clear" w:color="auto" w:fill="D9D9D9" w:themeFill="background1" w:themeFillShade="D9"/>
          </w:tcPr>
          <w:p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Revision</w:t>
            </w:r>
          </w:p>
        </w:tc>
        <w:tc>
          <w:tcPr>
            <w:tcW w:w="5859" w:type="dxa"/>
            <w:shd w:val="clear" w:color="auto" w:fill="D9D9D9" w:themeFill="background1" w:themeFillShade="D9"/>
          </w:tcPr>
          <w:p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Summary/Reason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Changed By</w:t>
            </w:r>
          </w:p>
        </w:tc>
      </w:tr>
      <w:tr w:rsidR="003009E3" w:rsidTr="005C5DC1">
        <w:tc>
          <w:tcPr>
            <w:tcW w:w="1291" w:type="dxa"/>
          </w:tcPr>
          <w:p w:rsidR="003009E3" w:rsidRDefault="00F87F5A" w:rsidP="00BD1596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F2710E">
              <w:rPr>
                <w:lang w:val="en-GB"/>
              </w:rPr>
              <w:t>/06</w:t>
            </w:r>
            <w:r w:rsidR="009446E5">
              <w:rPr>
                <w:lang w:val="en-GB"/>
              </w:rPr>
              <w:t>/201</w:t>
            </w:r>
            <w:r w:rsidR="00F2710E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3009E3" w:rsidRDefault="003009E3" w:rsidP="00BD1596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859" w:type="dxa"/>
          </w:tcPr>
          <w:p w:rsidR="003009E3" w:rsidRDefault="009446E5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  <w:tc>
          <w:tcPr>
            <w:tcW w:w="1323" w:type="dxa"/>
          </w:tcPr>
          <w:p w:rsidR="003009E3" w:rsidRDefault="009446E5" w:rsidP="00BD1596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DE</w:t>
            </w:r>
          </w:p>
        </w:tc>
      </w:tr>
    </w:tbl>
    <w:p w:rsidR="0044094D" w:rsidRDefault="0044094D">
      <w:pPr>
        <w:contextualSpacing/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</w:pPr>
    </w:p>
    <w:p w:rsidR="003009E3" w:rsidRPr="003009E3" w:rsidRDefault="003009E3">
      <w:pPr>
        <w:contextualSpacing/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</w:pPr>
      <w:r w:rsidRPr="003009E3"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  <w:t>Table of Contents</w:t>
      </w:r>
    </w:p>
    <w:p w:rsidR="00F2710E" w:rsidRDefault="00D03D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03D0C">
        <w:rPr>
          <w:lang w:val="en-GB"/>
        </w:rPr>
        <w:fldChar w:fldCharType="begin"/>
      </w:r>
      <w:r w:rsidR="003009E3">
        <w:rPr>
          <w:lang w:val="en-GB"/>
        </w:rPr>
        <w:instrText xml:space="preserve"> TOC \o "1-3" \h \z \u </w:instrText>
      </w:r>
      <w:r w:rsidRPr="00D03D0C">
        <w:rPr>
          <w:lang w:val="en-GB"/>
        </w:rPr>
        <w:fldChar w:fldCharType="separate"/>
      </w:r>
      <w:hyperlink w:anchor="_Toc327350630" w:history="1">
        <w:r w:rsidR="00F2710E" w:rsidRPr="00B75D1B">
          <w:rPr>
            <w:rStyle w:val="Hyperlink"/>
            <w:noProof/>
            <w:lang w:val="en-GB"/>
          </w:rPr>
          <w:t>References</w:t>
        </w:r>
        <w:r w:rsidR="00F271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710E" w:rsidRDefault="00D03D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1" w:history="1">
        <w:r w:rsidR="00F2710E" w:rsidRPr="00B75D1B">
          <w:rPr>
            <w:rStyle w:val="Hyperlink"/>
            <w:noProof/>
            <w:lang w:val="en-GB"/>
          </w:rPr>
          <w:t>Referenced by</w:t>
        </w:r>
        <w:r w:rsidR="00F271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710E" w:rsidRDefault="00D03D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2" w:history="1">
        <w:r w:rsidR="00F2710E" w:rsidRPr="00B75D1B">
          <w:rPr>
            <w:rStyle w:val="Hyperlink"/>
            <w:noProof/>
            <w:lang w:val="en-GB"/>
          </w:rPr>
          <w:t>Background</w:t>
        </w:r>
        <w:r w:rsidR="00F271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710E" w:rsidRDefault="00D03D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3" w:history="1">
        <w:r w:rsidR="00F2710E" w:rsidRPr="00B75D1B">
          <w:rPr>
            <w:rStyle w:val="Hyperlink"/>
            <w:noProof/>
            <w:lang w:val="en-GB"/>
          </w:rPr>
          <w:t>Pre-requisites</w:t>
        </w:r>
        <w:r w:rsidR="00F271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710E" w:rsidRDefault="00D03D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4" w:history="1">
        <w:r w:rsidR="00F2710E" w:rsidRPr="00B75D1B">
          <w:rPr>
            <w:rStyle w:val="Hyperlink"/>
            <w:noProof/>
            <w:lang w:val="en-GB"/>
          </w:rPr>
          <w:t>Process</w:t>
        </w:r>
        <w:r w:rsidR="00F271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9E3" w:rsidRDefault="00D03D0C" w:rsidP="0021279E">
      <w:pPr>
        <w:pStyle w:val="Heading2"/>
        <w:contextualSpacing/>
        <w:rPr>
          <w:lang w:val="en-GB"/>
        </w:rPr>
      </w:pPr>
      <w:r>
        <w:rPr>
          <w:lang w:val="en-GB"/>
        </w:rPr>
        <w:fldChar w:fldCharType="end"/>
      </w:r>
      <w:bookmarkStart w:id="0" w:name="_Toc327350630"/>
      <w:r w:rsidR="0021279E">
        <w:rPr>
          <w:lang w:val="en-GB"/>
        </w:rPr>
        <w:t>References</w:t>
      </w:r>
      <w:bookmarkEnd w:id="0"/>
    </w:p>
    <w:p w:rsidR="000C287D" w:rsidRPr="000C287D" w:rsidRDefault="000C287D" w:rsidP="00687647">
      <w:pPr>
        <w:contextualSpacing/>
        <w:rPr>
          <w:lang w:val="en-GB"/>
        </w:rPr>
      </w:pPr>
    </w:p>
    <w:p w:rsidR="000C287D" w:rsidRDefault="000C287D" w:rsidP="000C287D">
      <w:pPr>
        <w:pStyle w:val="Heading2"/>
        <w:contextualSpacing/>
        <w:rPr>
          <w:lang w:val="en-GB"/>
        </w:rPr>
      </w:pPr>
      <w:bookmarkStart w:id="1" w:name="_Toc327350631"/>
      <w:r>
        <w:rPr>
          <w:lang w:val="en-GB"/>
        </w:rPr>
        <w:t>Referenced by</w:t>
      </w:r>
      <w:bookmarkEnd w:id="1"/>
    </w:p>
    <w:p w:rsidR="000C287D" w:rsidRPr="000C287D" w:rsidRDefault="000C287D" w:rsidP="000C287D">
      <w:pPr>
        <w:pStyle w:val="ListParagraph"/>
        <w:numPr>
          <w:ilvl w:val="0"/>
          <w:numId w:val="1"/>
        </w:numPr>
        <w:rPr>
          <w:lang w:val="en-GB"/>
        </w:rPr>
      </w:pPr>
    </w:p>
    <w:p w:rsidR="000C287D" w:rsidRPr="000C475F" w:rsidRDefault="000C287D" w:rsidP="000C287D">
      <w:pPr>
        <w:pStyle w:val="Heading2"/>
        <w:contextualSpacing/>
        <w:rPr>
          <w:lang w:val="en-GB"/>
        </w:rPr>
      </w:pPr>
      <w:bookmarkStart w:id="2" w:name="_Toc327350632"/>
      <w:r w:rsidRPr="000C475F">
        <w:rPr>
          <w:lang w:val="en-GB"/>
        </w:rPr>
        <w:t>Background</w:t>
      </w:r>
      <w:bookmarkEnd w:id="2"/>
    </w:p>
    <w:p w:rsidR="00442661" w:rsidRDefault="00442661">
      <w:pPr>
        <w:contextualSpacing/>
        <w:rPr>
          <w:lang w:val="en-GB"/>
        </w:rPr>
      </w:pPr>
      <w:r>
        <w:rPr>
          <w:lang w:val="en-GB"/>
        </w:rPr>
        <w:t xml:space="preserve">NOTE: This document covers installation for Windows XP and Windows 7 </w:t>
      </w:r>
      <w:r w:rsidR="00847816">
        <w:rPr>
          <w:lang w:val="en-GB"/>
        </w:rPr>
        <w:t>(</w:t>
      </w:r>
      <w:r>
        <w:rPr>
          <w:lang w:val="en-GB"/>
        </w:rPr>
        <w:t>32-bit</w:t>
      </w:r>
      <w:r w:rsidR="00F87F5A">
        <w:rPr>
          <w:lang w:val="en-GB"/>
        </w:rPr>
        <w:t xml:space="preserve"> &amp; 64-bit</w:t>
      </w:r>
      <w:r w:rsidR="00847816">
        <w:rPr>
          <w:lang w:val="en-GB"/>
        </w:rPr>
        <w:t>)</w:t>
      </w:r>
      <w:r>
        <w:rPr>
          <w:lang w:val="en-GB"/>
        </w:rPr>
        <w:t>.</w:t>
      </w:r>
    </w:p>
    <w:p w:rsidR="00F2710E" w:rsidRDefault="00F2710E">
      <w:pPr>
        <w:contextualSpacing/>
        <w:rPr>
          <w:lang w:val="en-GB"/>
        </w:rPr>
      </w:pPr>
    </w:p>
    <w:p w:rsidR="00F2710E" w:rsidRDefault="00847816">
      <w:pPr>
        <w:contextualSpacing/>
        <w:rPr>
          <w:lang w:val="en-GB"/>
        </w:rPr>
      </w:pPr>
      <w:r>
        <w:rPr>
          <w:lang w:val="en-GB"/>
        </w:rPr>
        <w:t xml:space="preserve">Client access to </w:t>
      </w:r>
      <w:proofErr w:type="spellStart"/>
      <w:r>
        <w:rPr>
          <w:lang w:val="en-GB"/>
        </w:rPr>
        <w:t>AccMan</w:t>
      </w:r>
      <w:proofErr w:type="spellEnd"/>
      <w:r>
        <w:rPr>
          <w:lang w:val="en-GB"/>
        </w:rPr>
        <w:t xml:space="preserve"> Front End</w:t>
      </w:r>
      <w:r w:rsidR="00F2710E">
        <w:rPr>
          <w:lang w:val="en-GB"/>
        </w:rPr>
        <w:t xml:space="preserve"> is via web browser, therefore there are no specific installation instructions.</w:t>
      </w:r>
    </w:p>
    <w:p w:rsidR="000C475F" w:rsidRDefault="000C475F" w:rsidP="003009E3">
      <w:pPr>
        <w:pStyle w:val="Heading2"/>
        <w:contextualSpacing/>
        <w:rPr>
          <w:lang w:val="en-GB"/>
        </w:rPr>
      </w:pPr>
      <w:bookmarkStart w:id="3" w:name="_Toc327350633"/>
      <w:r>
        <w:rPr>
          <w:lang w:val="en-GB"/>
        </w:rPr>
        <w:t>Pre-requisites</w:t>
      </w:r>
      <w:bookmarkEnd w:id="3"/>
    </w:p>
    <w:p w:rsidR="00F87F5A" w:rsidRPr="00F87F5A" w:rsidRDefault="00F87F5A" w:rsidP="00F87F5A">
      <w:pPr>
        <w:rPr>
          <w:lang w:val="en-GB"/>
        </w:rPr>
      </w:pPr>
    </w:p>
    <w:p w:rsidR="000C475F" w:rsidRDefault="00F2710E" w:rsidP="00F2710E">
      <w:pPr>
        <w:pStyle w:val="Heading2"/>
        <w:rPr>
          <w:lang w:val="en-GB"/>
        </w:rPr>
      </w:pPr>
      <w:bookmarkStart w:id="4" w:name="_Toc327350634"/>
      <w:r>
        <w:rPr>
          <w:lang w:val="en-GB"/>
        </w:rPr>
        <w:t>Process</w:t>
      </w:r>
      <w:bookmarkEnd w:id="4"/>
    </w:p>
    <w:p w:rsidR="00F2710E" w:rsidRDefault="00F87F5A" w:rsidP="00F2710E">
      <w:pPr>
        <w:rPr>
          <w:lang w:val="en-GB"/>
        </w:rPr>
      </w:pPr>
      <w:r>
        <w:rPr>
          <w:lang w:val="en-GB"/>
        </w:rPr>
        <w:t>Web address</w:t>
      </w:r>
      <w:r w:rsidR="00F2710E">
        <w:rPr>
          <w:lang w:val="en-GB"/>
        </w:rPr>
        <w:t>:</w:t>
      </w:r>
    </w:p>
    <w:p w:rsidR="00237906" w:rsidRDefault="00F87F5A" w:rsidP="00F87F5A">
      <w:pPr>
        <w:pStyle w:val="ListParagraph"/>
        <w:numPr>
          <w:ilvl w:val="0"/>
          <w:numId w:val="1"/>
        </w:numPr>
        <w:rPr>
          <w:lang w:val="en-GB"/>
        </w:rPr>
      </w:pPr>
      <w:hyperlink r:id="rId8" w:history="1">
        <w:r w:rsidRPr="00891C37">
          <w:rPr>
            <w:rStyle w:val="Hyperlink"/>
            <w:lang w:val="en-GB"/>
          </w:rPr>
          <w:t>https://accmanweb.salford.ac.uk/AccManFE</w:t>
        </w:r>
      </w:hyperlink>
    </w:p>
    <w:p w:rsidR="00F87F5A" w:rsidRPr="00F87F5A" w:rsidRDefault="00F87F5A" w:rsidP="00F87F5A">
      <w:pPr>
        <w:rPr>
          <w:lang w:val="en-GB"/>
        </w:rPr>
      </w:pPr>
    </w:p>
    <w:p w:rsidR="00F2710E" w:rsidRPr="00F2710E" w:rsidRDefault="00F2710E" w:rsidP="00F2710E">
      <w:pPr>
        <w:rPr>
          <w:lang w:val="en-GB"/>
        </w:rPr>
      </w:pPr>
    </w:p>
    <w:sectPr w:rsidR="00F2710E" w:rsidRPr="00F2710E" w:rsidSect="00DC088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F5A" w:rsidRDefault="00F87F5A" w:rsidP="0052252D">
      <w:pPr>
        <w:spacing w:after="0" w:line="240" w:lineRule="auto"/>
      </w:pPr>
      <w:r>
        <w:separator/>
      </w:r>
    </w:p>
  </w:endnote>
  <w:endnote w:type="continuationSeparator" w:id="0">
    <w:p w:rsidR="00F87F5A" w:rsidRDefault="00F87F5A" w:rsidP="0052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5A" w:rsidRDefault="00F87F5A">
    <w:r>
      <w:pict>
        <v:rect id="_x0000_i1025" style="width:0;height:1.5pt" o:hralign="center" o:hrstd="t" o:hr="t" fillcolor="#aca899" stroked="f"/>
      </w:pict>
    </w:r>
  </w:p>
  <w:p w:rsidR="00F87F5A" w:rsidRDefault="00F87F5A">
    <w:fldSimple w:instr=" FILENAME    \p \* MERGEFORMAT ">
      <w:r>
        <w:rPr>
          <w:noProof/>
        </w:rPr>
        <w:t>V:\ITS\Programme Management\Applications\Support\Applications\Wimba Create v2.5\Installation Config And Architecture\Wimba Create v2.5 – CFG – Client Installation.docx</w:t>
      </w:r>
    </w:fldSimple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847816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847816">
            <w:rPr>
              <w:noProof/>
            </w:rPr>
            <w:t>2</w:t>
          </w:r>
        </w:fldSimple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5A" w:rsidRDefault="00F87F5A" w:rsidP="00DC0882">
    <w:r>
      <w:pict>
        <v:rect id="_x0000_i1027" style="width:0;height:1.5pt" o:hralign="center" o:hrstd="t" o:hr="t" fillcolor="#aca899" stroked="f"/>
      </w:pict>
    </w:r>
  </w:p>
  <w:p w:rsidR="00F87F5A" w:rsidRDefault="00F87F5A" w:rsidP="00DC0882">
    <w:fldSimple w:instr=" FILENAME    \p \* MERGEFORMAT ">
      <w:r>
        <w:rPr>
          <w:noProof/>
        </w:rPr>
        <w:t>V:\ITS\Programme Management\Applications\Support\Applications\Accman v2.0\Installation Config And Architecture\AccMan Front End – CFG – Client Installation.docx</w:t>
      </w:r>
    </w:fldSimple>
    <w:r>
      <w:ptab w:relativeTo="margin" w:alignment="right" w:leader="none"/>
    </w:r>
    <w:sdt>
      <w:sdtPr>
        <w:id w:val="284959712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847816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847816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F5A" w:rsidRDefault="00F87F5A" w:rsidP="0052252D">
      <w:pPr>
        <w:spacing w:after="0" w:line="240" w:lineRule="auto"/>
      </w:pPr>
      <w:r>
        <w:separator/>
      </w:r>
    </w:p>
  </w:footnote>
  <w:footnote w:type="continuationSeparator" w:id="0">
    <w:p w:rsidR="00F87F5A" w:rsidRDefault="00F87F5A" w:rsidP="0052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5A" w:rsidRDefault="00F87F5A" w:rsidP="00DC0882">
    <w:pPr>
      <w:pStyle w:val="Header"/>
      <w:rPr>
        <w:rFonts w:asciiTheme="majorHAnsi" w:eastAsiaTheme="majorEastAsia" w:hAnsiTheme="majorHAnsi" w:cstheme="majorBidi"/>
        <w:sz w:val="36"/>
        <w:szCs w:val="36"/>
      </w:rPr>
    </w:pPr>
    <w:r w:rsidRPr="0052252D">
      <w:rPr>
        <w:rFonts w:asciiTheme="majorHAnsi" w:eastAsiaTheme="majorEastAsia" w:hAnsiTheme="majorHAnsi" w:cstheme="majorBidi"/>
        <w:noProof/>
        <w:sz w:val="36"/>
        <w:szCs w:val="36"/>
      </w:rPr>
      <w:drawing>
        <wp:inline distT="0" distB="0" distL="0" distR="0">
          <wp:extent cx="2059305" cy="445135"/>
          <wp:effectExtent l="19050" t="0" r="0" b="0"/>
          <wp:docPr id="1" name="Picture 1" descr="UoS_logo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S_logo_colou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445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2252D">
      <w:rPr>
        <w:rFonts w:asciiTheme="majorHAnsi" w:eastAsiaTheme="majorEastAsia" w:hAnsiTheme="majorHAnsi" w:cstheme="majorBidi"/>
        <w:sz w:val="36"/>
        <w:szCs w:val="36"/>
      </w:rPr>
      <w:ptab w:relativeTo="margin" w:alignment="center" w:leader="none"/>
    </w:r>
    <w:r w:rsidRPr="0052252D">
      <w:rPr>
        <w:rFonts w:asciiTheme="majorHAnsi" w:eastAsiaTheme="majorEastAsia" w:hAnsiTheme="majorHAnsi" w:cstheme="majorBidi"/>
        <w:sz w:val="36"/>
        <w:szCs w:val="36"/>
      </w:rPr>
      <w:ptab w:relativeTo="margin" w:alignment="right" w:leader="none"/>
    </w:r>
    <w:r>
      <w:rPr>
        <w:rFonts w:asciiTheme="majorHAnsi" w:eastAsiaTheme="majorEastAsia" w:hAnsiTheme="majorHAnsi" w:cstheme="majorBidi"/>
        <w:sz w:val="36"/>
        <w:szCs w:val="36"/>
      </w:rPr>
      <w:t>ITS</w:t>
    </w:r>
  </w:p>
  <w:p w:rsidR="00F87F5A" w:rsidRDefault="00F87F5A">
    <w:pPr>
      <w:pStyle w:val="Header"/>
    </w:pPr>
    <w:r>
      <w:pict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4358B"/>
    <w:multiLevelType w:val="hybridMultilevel"/>
    <w:tmpl w:val="D86A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31A6B"/>
    <w:multiLevelType w:val="hybridMultilevel"/>
    <w:tmpl w:val="778C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04"/>
  </w:hdrShapeDefaults>
  <w:footnotePr>
    <w:footnote w:id="-1"/>
    <w:footnote w:id="0"/>
  </w:footnotePr>
  <w:endnotePr>
    <w:endnote w:id="-1"/>
    <w:endnote w:id="0"/>
  </w:endnotePr>
  <w:compat/>
  <w:rsids>
    <w:rsidRoot w:val="00D777D4"/>
    <w:rsid w:val="00040D02"/>
    <w:rsid w:val="000912E0"/>
    <w:rsid w:val="00096E5B"/>
    <w:rsid w:val="000A6276"/>
    <w:rsid w:val="000C287D"/>
    <w:rsid w:val="000C475F"/>
    <w:rsid w:val="00104801"/>
    <w:rsid w:val="00112C82"/>
    <w:rsid w:val="00174C99"/>
    <w:rsid w:val="0021279E"/>
    <w:rsid w:val="00237906"/>
    <w:rsid w:val="002A31A9"/>
    <w:rsid w:val="002B1D6E"/>
    <w:rsid w:val="002E37E7"/>
    <w:rsid w:val="003009E3"/>
    <w:rsid w:val="00375EAE"/>
    <w:rsid w:val="003B5F57"/>
    <w:rsid w:val="0042243A"/>
    <w:rsid w:val="0043340E"/>
    <w:rsid w:val="0044094D"/>
    <w:rsid w:val="00442661"/>
    <w:rsid w:val="00447D7C"/>
    <w:rsid w:val="004825B4"/>
    <w:rsid w:val="004B7D4C"/>
    <w:rsid w:val="00516322"/>
    <w:rsid w:val="00521471"/>
    <w:rsid w:val="0052252D"/>
    <w:rsid w:val="005258FF"/>
    <w:rsid w:val="00531F6E"/>
    <w:rsid w:val="0055675D"/>
    <w:rsid w:val="00566541"/>
    <w:rsid w:val="005C5DC1"/>
    <w:rsid w:val="006159FD"/>
    <w:rsid w:val="00674A45"/>
    <w:rsid w:val="00687647"/>
    <w:rsid w:val="006970D2"/>
    <w:rsid w:val="006B3026"/>
    <w:rsid w:val="006D708B"/>
    <w:rsid w:val="007460BB"/>
    <w:rsid w:val="007C76C5"/>
    <w:rsid w:val="007F08B1"/>
    <w:rsid w:val="00803C7F"/>
    <w:rsid w:val="008070AE"/>
    <w:rsid w:val="00847816"/>
    <w:rsid w:val="00861809"/>
    <w:rsid w:val="008663D0"/>
    <w:rsid w:val="00870E4B"/>
    <w:rsid w:val="00872323"/>
    <w:rsid w:val="008B3800"/>
    <w:rsid w:val="009446E5"/>
    <w:rsid w:val="009B0342"/>
    <w:rsid w:val="009C7401"/>
    <w:rsid w:val="009E2D4C"/>
    <w:rsid w:val="00A375DD"/>
    <w:rsid w:val="00A55E5C"/>
    <w:rsid w:val="00A714D0"/>
    <w:rsid w:val="00B205D3"/>
    <w:rsid w:val="00B458E5"/>
    <w:rsid w:val="00B92F91"/>
    <w:rsid w:val="00BB4575"/>
    <w:rsid w:val="00BB48CD"/>
    <w:rsid w:val="00BD1596"/>
    <w:rsid w:val="00C0088C"/>
    <w:rsid w:val="00C11FF8"/>
    <w:rsid w:val="00C556C6"/>
    <w:rsid w:val="00C71B61"/>
    <w:rsid w:val="00C8035B"/>
    <w:rsid w:val="00C93894"/>
    <w:rsid w:val="00CB7785"/>
    <w:rsid w:val="00D03D0C"/>
    <w:rsid w:val="00D12CFA"/>
    <w:rsid w:val="00D777D4"/>
    <w:rsid w:val="00DC0882"/>
    <w:rsid w:val="00ED5019"/>
    <w:rsid w:val="00F070F0"/>
    <w:rsid w:val="00F2710E"/>
    <w:rsid w:val="00F8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2D"/>
  </w:style>
  <w:style w:type="paragraph" w:styleId="Footer">
    <w:name w:val="footer"/>
    <w:basedOn w:val="Normal"/>
    <w:link w:val="FooterChar"/>
    <w:uiPriority w:val="99"/>
    <w:unhideWhenUsed/>
    <w:rsid w:val="0052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2D"/>
  </w:style>
  <w:style w:type="paragraph" w:styleId="BalloonText">
    <w:name w:val="Balloon Text"/>
    <w:basedOn w:val="Normal"/>
    <w:link w:val="BalloonTextChar"/>
    <w:uiPriority w:val="99"/>
    <w:semiHidden/>
    <w:unhideWhenUsed/>
    <w:rsid w:val="0052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08B1"/>
    <w:rPr>
      <w:color w:val="808080"/>
    </w:rPr>
  </w:style>
  <w:style w:type="table" w:styleId="TableGrid">
    <w:name w:val="Table Grid"/>
    <w:basedOn w:val="TableNormal"/>
    <w:uiPriority w:val="59"/>
    <w:rsid w:val="000C4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0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009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8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8FF"/>
    <w:rPr>
      <w:b/>
      <w:bCs/>
    </w:rPr>
  </w:style>
  <w:style w:type="paragraph" w:styleId="NormalWeb">
    <w:name w:val="Normal (Web)"/>
    <w:basedOn w:val="Normal"/>
    <w:uiPriority w:val="99"/>
    <w:unhideWhenUsed/>
    <w:rsid w:val="0052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manweb.salford.ac.uk/AccManF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ITS\Programme%20Management\Applications\Support\Administration%20Information\Document%20Templates\CFG%20US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61CDD6FBC84926921A9EB09D70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77B1-485D-444B-BD5C-2B4632C24C35}"/>
      </w:docPartPr>
      <w:docPartBody>
        <w:p w:rsidR="00DE3373" w:rsidRDefault="00DE3373">
          <w:pPr>
            <w:pStyle w:val="3961CDD6FBC84926921A9EB09D7051CD"/>
          </w:pPr>
          <w:r w:rsidRPr="00516322">
            <w:rPr>
              <w:b/>
              <w:color w:val="808080" w:themeColor="background1" w:themeShade="80"/>
              <w:sz w:val="30"/>
              <w:szCs w:val="30"/>
              <w:lang w:val="en-GB"/>
            </w:rPr>
            <w:t>&lt;&lt;</w:t>
          </w:r>
          <w:r w:rsidRPr="00B205D3">
            <w:rPr>
              <w:rStyle w:val="PlaceholderText"/>
              <w:b/>
              <w:color w:val="FF0000"/>
              <w:sz w:val="30"/>
              <w:szCs w:val="30"/>
            </w:rPr>
            <w:t>Application</w:t>
          </w:r>
          <w:r w:rsidRPr="00516322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&gt;&gt;</w:t>
          </w:r>
        </w:p>
      </w:docPartBody>
    </w:docPart>
    <w:docPart>
      <w:docPartPr>
        <w:name w:val="80B484A78599417C9ECADF8DA41D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8A476-68AA-4EBF-8B44-7B036F796269}"/>
      </w:docPartPr>
      <w:docPartBody>
        <w:p w:rsidR="00DE3373" w:rsidRDefault="00DE3373">
          <w:pPr>
            <w:pStyle w:val="80B484A78599417C9ECADF8DA41D3308"/>
          </w:pPr>
          <w:r w:rsidRPr="00516322">
            <w:rPr>
              <w:b/>
              <w:color w:val="808080" w:themeColor="background1" w:themeShade="80"/>
              <w:sz w:val="28"/>
              <w:szCs w:val="28"/>
              <w:lang w:val="en-GB"/>
            </w:rPr>
            <w:t>&lt;&lt;</w:t>
          </w:r>
          <w:r w:rsidRPr="00B205D3">
            <w:rPr>
              <w:rStyle w:val="PlaceholderText"/>
              <w:b/>
              <w:color w:val="FF0000"/>
              <w:sz w:val="30"/>
              <w:szCs w:val="30"/>
            </w:rPr>
            <w:t>Version</w:t>
          </w:r>
          <w:r w:rsidRPr="00516322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&gt;&gt;</w:t>
          </w:r>
        </w:p>
      </w:docPartBody>
    </w:docPart>
    <w:docPart>
      <w:docPartPr>
        <w:name w:val="2C8BC22F5BCD4030B87FE456B762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BF207-3947-4E56-85FC-5B64690E3FFD}"/>
      </w:docPartPr>
      <w:docPartBody>
        <w:p w:rsidR="00DE3373" w:rsidRDefault="00DE3373">
          <w:pPr>
            <w:pStyle w:val="2C8BC22F5BCD4030B87FE456B762834B"/>
          </w:pPr>
          <w:r w:rsidRPr="0060561A">
            <w:rPr>
              <w:rStyle w:val="PlaceholderText"/>
            </w:rPr>
            <w:t>Choose an item.</w:t>
          </w:r>
        </w:p>
      </w:docPartBody>
    </w:docPart>
    <w:docPart>
      <w:docPartPr>
        <w:name w:val="E3FBB75E407644029D74643D12959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09B5-4A27-4B63-93D2-E13058F8085D}"/>
      </w:docPartPr>
      <w:docPartBody>
        <w:p w:rsidR="00DE3373" w:rsidRDefault="00DE3373">
          <w:pPr>
            <w:pStyle w:val="E3FBB75E407644029D74643D129595DC"/>
          </w:pPr>
          <w:r w:rsidRPr="007460BB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&lt;&lt;</w:t>
          </w:r>
          <w:r w:rsidRPr="007460BB">
            <w:rPr>
              <w:rStyle w:val="PlaceholderText"/>
              <w:b/>
              <w:color w:val="FF0000"/>
              <w:sz w:val="30"/>
              <w:szCs w:val="30"/>
            </w:rPr>
            <w:t>Title</w:t>
          </w:r>
          <w:r w:rsidRPr="007460BB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&gt;&gt;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3373"/>
    <w:rsid w:val="004437E7"/>
    <w:rsid w:val="00C035D5"/>
    <w:rsid w:val="00DE3373"/>
    <w:rsid w:val="00F6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373"/>
    <w:rPr>
      <w:color w:val="808080"/>
    </w:rPr>
  </w:style>
  <w:style w:type="paragraph" w:customStyle="1" w:styleId="3961CDD6FBC84926921A9EB09D7051CD">
    <w:name w:val="3961CDD6FBC84926921A9EB09D7051CD"/>
    <w:rsid w:val="00DE3373"/>
  </w:style>
  <w:style w:type="paragraph" w:customStyle="1" w:styleId="80B484A78599417C9ECADF8DA41D3308">
    <w:name w:val="80B484A78599417C9ECADF8DA41D3308"/>
    <w:rsid w:val="00DE3373"/>
  </w:style>
  <w:style w:type="paragraph" w:customStyle="1" w:styleId="2C8BC22F5BCD4030B87FE456B762834B">
    <w:name w:val="2C8BC22F5BCD4030B87FE456B762834B"/>
    <w:rsid w:val="00DE3373"/>
  </w:style>
  <w:style w:type="paragraph" w:customStyle="1" w:styleId="E3FBB75E407644029D74643D129595DC">
    <w:name w:val="E3FBB75E407644029D74643D129595DC"/>
    <w:rsid w:val="00DE33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9E589-185F-450F-8E56-7FABB2F38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CFG USG Template.dotx</Template>
  <TotalTime>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David</dc:creator>
  <cp:keywords/>
  <dc:description/>
  <cp:lastModifiedBy>Elliott, David</cp:lastModifiedBy>
  <cp:revision>3</cp:revision>
  <dcterms:created xsi:type="dcterms:W3CDTF">2012-06-18T10:20:00Z</dcterms:created>
  <dcterms:modified xsi:type="dcterms:W3CDTF">2012-06-18T10:32:00Z</dcterms:modified>
</cp:coreProperties>
</file>